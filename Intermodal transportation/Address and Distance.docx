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FB1B6" w14:textId="567B090B" w:rsidR="00BB2664" w:rsidRPr="006A7B1F" w:rsidRDefault="00BB2664" w:rsidP="00BB2664">
      <w:pPr>
        <w:pStyle w:val="1"/>
        <w:rPr>
          <w:lang w:val="en-US"/>
        </w:rPr>
      </w:pPr>
      <w:r>
        <w:t>A</w:t>
      </w:r>
      <w:r>
        <w:rPr>
          <w:rFonts w:hint="eastAsia"/>
        </w:rPr>
        <w:t xml:space="preserve">ddress </w:t>
      </w:r>
      <w:r w:rsidR="006A7B1F">
        <w:rPr>
          <w:rFonts w:hint="eastAsia"/>
        </w:rPr>
        <w:t>and</w:t>
      </w:r>
      <w:r w:rsidR="006A7B1F">
        <w:rPr>
          <w:lang w:val="en-US"/>
        </w:rPr>
        <w:t xml:space="preserve"> Distance</w:t>
      </w:r>
    </w:p>
    <w:p w14:paraId="1A62090D" w14:textId="77777777" w:rsidR="006A7B1F" w:rsidRDefault="00BB2664" w:rsidP="00BB2664">
      <w:pPr>
        <w:pStyle w:val="afc"/>
        <w:numPr>
          <w:ilvl w:val="0"/>
          <w:numId w:val="5"/>
        </w:numPr>
        <w:ind w:firstLineChars="0"/>
      </w:pPr>
      <w:r w:rsidRPr="00BB2664">
        <w:t>Venlo</w:t>
      </w:r>
      <w:r w:rsidR="006A7B1F">
        <w:t xml:space="preserve"> </w:t>
      </w:r>
    </w:p>
    <w:p w14:paraId="09E15189" w14:textId="3E01E6DA" w:rsidR="00BB2664" w:rsidRDefault="006A7B1F" w:rsidP="006A7B1F">
      <w:pPr>
        <w:pStyle w:val="afc"/>
        <w:numPr>
          <w:ilvl w:val="1"/>
          <w:numId w:val="5"/>
        </w:numPr>
        <w:ind w:firstLineChars="0"/>
      </w:pPr>
      <w:r>
        <w:t>194KM</w:t>
      </w:r>
    </w:p>
    <w:p w14:paraId="2401B403" w14:textId="77777777" w:rsidR="00BB2664" w:rsidRDefault="00BB2664" w:rsidP="00BB2664">
      <w:pPr>
        <w:pStyle w:val="afc"/>
        <w:numPr>
          <w:ilvl w:val="1"/>
          <w:numId w:val="5"/>
        </w:numPr>
        <w:ind w:firstLineChars="0"/>
      </w:pPr>
      <w:r w:rsidRPr="00BB2664">
        <w:t>Noorderpoort 49, 5916 PJ Venlo</w:t>
      </w:r>
    </w:p>
    <w:p w14:paraId="6A021CB3" w14:textId="77777777" w:rsidR="006A7B1F" w:rsidRDefault="00BB2664" w:rsidP="00BB2664">
      <w:pPr>
        <w:pStyle w:val="afc"/>
        <w:numPr>
          <w:ilvl w:val="0"/>
          <w:numId w:val="5"/>
        </w:numPr>
        <w:ind w:firstLineChars="0"/>
      </w:pPr>
      <w:r w:rsidRPr="00BB2664">
        <w:t xml:space="preserve">Germersheim  </w:t>
      </w:r>
    </w:p>
    <w:p w14:paraId="70639640" w14:textId="6E13E141" w:rsidR="00BB2664" w:rsidRDefault="006A7B1F" w:rsidP="006A7B1F">
      <w:pPr>
        <w:pStyle w:val="afc"/>
        <w:numPr>
          <w:ilvl w:val="1"/>
          <w:numId w:val="5"/>
        </w:numPr>
        <w:ind w:firstLineChars="0"/>
      </w:pPr>
      <w:r>
        <w:t>505KM</w:t>
      </w:r>
    </w:p>
    <w:p w14:paraId="101DD3C7" w14:textId="5B4750F5" w:rsidR="006A7B1F" w:rsidRDefault="006A7B1F" w:rsidP="006A7B1F">
      <w:pPr>
        <w:pStyle w:val="afc"/>
        <w:numPr>
          <w:ilvl w:val="1"/>
          <w:numId w:val="5"/>
        </w:numPr>
        <w:ind w:firstLineChars="0"/>
      </w:pPr>
      <w:r>
        <w:t>Wörthstraße 13</w:t>
      </w:r>
      <w:r>
        <w:t xml:space="preserve">, </w:t>
      </w:r>
      <w:r>
        <w:t>76726 Germersheim</w:t>
      </w:r>
      <w:r>
        <w:t xml:space="preserve">, </w:t>
      </w:r>
      <w:r>
        <w:t>Germany</w:t>
      </w:r>
    </w:p>
    <w:p w14:paraId="0BB57FD7" w14:textId="77777777" w:rsidR="006A7B1F" w:rsidRDefault="00BB2664" w:rsidP="00BB2664">
      <w:pPr>
        <w:pStyle w:val="afc"/>
        <w:numPr>
          <w:ilvl w:val="0"/>
          <w:numId w:val="5"/>
        </w:numPr>
        <w:ind w:firstLineChars="0"/>
      </w:pPr>
      <w:r w:rsidRPr="00BB2664">
        <w:t>Wolfsburg</w:t>
      </w:r>
      <w:r w:rsidR="006A7B1F">
        <w:t xml:space="preserve"> </w:t>
      </w:r>
    </w:p>
    <w:p w14:paraId="37881A2C" w14:textId="4CF60D15" w:rsidR="00BB2664" w:rsidRDefault="006A7B1F" w:rsidP="006A7B1F">
      <w:pPr>
        <w:pStyle w:val="afc"/>
        <w:numPr>
          <w:ilvl w:val="1"/>
          <w:numId w:val="5"/>
        </w:numPr>
        <w:ind w:firstLineChars="0"/>
      </w:pPr>
      <w:r>
        <w:t>572KM</w:t>
      </w:r>
    </w:p>
    <w:p w14:paraId="7B60ECD0" w14:textId="77777777" w:rsidR="004C030E" w:rsidRDefault="004C030E" w:rsidP="004C030E">
      <w:pPr>
        <w:pStyle w:val="afc"/>
        <w:numPr>
          <w:ilvl w:val="1"/>
          <w:numId w:val="5"/>
        </w:numPr>
        <w:ind w:firstLineChars="0"/>
      </w:pPr>
      <w:r w:rsidRPr="004C030E">
        <w:t>VW Nordstraße, 38440 Wolfsburg, Germany</w:t>
      </w:r>
    </w:p>
    <w:p w14:paraId="1660BE64" w14:textId="77777777" w:rsidR="006A7B1F" w:rsidRDefault="00BB2664" w:rsidP="00BB2664">
      <w:pPr>
        <w:pStyle w:val="afc"/>
        <w:numPr>
          <w:ilvl w:val="0"/>
          <w:numId w:val="5"/>
        </w:numPr>
        <w:ind w:firstLineChars="0"/>
      </w:pPr>
      <w:r w:rsidRPr="00BB2664">
        <w:t>Saarbrucke</w:t>
      </w:r>
      <w:r w:rsidR="006A7B1F">
        <w:t xml:space="preserve"> </w:t>
      </w:r>
    </w:p>
    <w:p w14:paraId="5069D7CE" w14:textId="1874BB0D" w:rsidR="00BB2664" w:rsidRDefault="006A7B1F" w:rsidP="006A7B1F">
      <w:pPr>
        <w:pStyle w:val="afc"/>
        <w:numPr>
          <w:ilvl w:val="1"/>
          <w:numId w:val="5"/>
        </w:numPr>
        <w:ind w:firstLineChars="0"/>
      </w:pPr>
      <w:r>
        <w:t>376KM</w:t>
      </w:r>
    </w:p>
    <w:p w14:paraId="0788D793" w14:textId="77777777" w:rsidR="004C030E" w:rsidRDefault="004C030E" w:rsidP="004C030E">
      <w:pPr>
        <w:pStyle w:val="afc"/>
        <w:numPr>
          <w:ilvl w:val="1"/>
          <w:numId w:val="5"/>
        </w:numPr>
        <w:ind w:firstLineChars="0"/>
      </w:pPr>
      <w:r w:rsidRPr="004C030E">
        <w:t>Str. des 13. Januar 19, 66121 Saarbrücken, Germany</w:t>
      </w:r>
    </w:p>
    <w:p w14:paraId="5138A874" w14:textId="77777777" w:rsidR="006A7B1F" w:rsidRDefault="00BB2664" w:rsidP="00BB2664">
      <w:pPr>
        <w:pStyle w:val="afc"/>
        <w:numPr>
          <w:ilvl w:val="0"/>
          <w:numId w:val="5"/>
        </w:numPr>
        <w:ind w:firstLineChars="0"/>
      </w:pPr>
      <w:r w:rsidRPr="00BB2664">
        <w:t>Paris</w:t>
      </w:r>
      <w:r w:rsidR="006A7B1F">
        <w:t xml:space="preserve"> </w:t>
      </w:r>
    </w:p>
    <w:p w14:paraId="27C2DECC" w14:textId="05A355F7" w:rsidR="00BB2664" w:rsidRDefault="006A7B1F" w:rsidP="006A7B1F">
      <w:pPr>
        <w:pStyle w:val="afc"/>
        <w:numPr>
          <w:ilvl w:val="1"/>
          <w:numId w:val="5"/>
        </w:numPr>
        <w:ind w:firstLineChars="0"/>
      </w:pPr>
      <w:r>
        <w:t>328KM</w:t>
      </w:r>
    </w:p>
    <w:p w14:paraId="79E9FB04" w14:textId="77777777" w:rsidR="004C030E" w:rsidRDefault="004C030E" w:rsidP="004C030E">
      <w:pPr>
        <w:pStyle w:val="afc"/>
        <w:numPr>
          <w:ilvl w:val="1"/>
          <w:numId w:val="5"/>
        </w:numPr>
        <w:ind w:firstLineChars="0"/>
      </w:pPr>
      <w:r w:rsidRPr="004C030E">
        <w:t>19 Boulevard Courcerin, 77185 Lognes, France</w:t>
      </w:r>
    </w:p>
    <w:p w14:paraId="204FD086" w14:textId="77777777" w:rsidR="00BB2664" w:rsidRDefault="00BB2664" w:rsidP="00BB2664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orino  It.</w:t>
      </w:r>
    </w:p>
    <w:p w14:paraId="6625A6D1" w14:textId="4D7D81B5" w:rsidR="006A7B1F" w:rsidRDefault="006A7B1F" w:rsidP="006A7B1F">
      <w:pPr>
        <w:pStyle w:val="afc"/>
        <w:numPr>
          <w:ilvl w:val="1"/>
          <w:numId w:val="5"/>
        </w:numPr>
        <w:ind w:firstLineChars="0"/>
      </w:pPr>
      <w:r>
        <w:t>1065KM</w:t>
      </w:r>
    </w:p>
    <w:p w14:paraId="59F9A81C" w14:textId="4266534B" w:rsidR="006A7B1F" w:rsidRDefault="006A7B1F" w:rsidP="006A7B1F">
      <w:pPr>
        <w:pStyle w:val="afc"/>
        <w:numPr>
          <w:ilvl w:val="1"/>
          <w:numId w:val="5"/>
        </w:numPr>
        <w:ind w:firstLineChars="0"/>
      </w:pPr>
      <w:r>
        <w:t>Strada Decima 52</w:t>
      </w:r>
      <w:r>
        <w:t xml:space="preserve">, </w:t>
      </w:r>
      <w:r>
        <w:t>10137 Torino</w:t>
      </w:r>
      <w:r>
        <w:t xml:space="preserve">, </w:t>
      </w:r>
      <w:r>
        <w:t>Italy</w:t>
      </w:r>
    </w:p>
    <w:p w14:paraId="30FF7920" w14:textId="77777777" w:rsidR="00BB2664" w:rsidRDefault="00BB2664" w:rsidP="00BB2664">
      <w:pPr>
        <w:pStyle w:val="afc"/>
        <w:numPr>
          <w:ilvl w:val="0"/>
          <w:numId w:val="5"/>
        </w:numPr>
        <w:ind w:firstLineChars="0"/>
      </w:pPr>
      <w:r>
        <w:t>Praha CZ</w:t>
      </w:r>
    </w:p>
    <w:p w14:paraId="18C16291" w14:textId="77777777" w:rsidR="006A7B1F" w:rsidRDefault="006A7B1F" w:rsidP="006A7B1F">
      <w:pPr>
        <w:pStyle w:val="afc"/>
        <w:numPr>
          <w:ilvl w:val="1"/>
          <w:numId w:val="5"/>
        </w:numPr>
        <w:ind w:firstLineChars="0"/>
      </w:pPr>
      <w:r>
        <w:t>966KM</w:t>
      </w:r>
    </w:p>
    <w:p w14:paraId="6943445F" w14:textId="4A2C4615" w:rsidR="006A7B1F" w:rsidRDefault="006A7B1F" w:rsidP="006A7B1F">
      <w:pPr>
        <w:pStyle w:val="afc"/>
        <w:numPr>
          <w:ilvl w:val="1"/>
          <w:numId w:val="5"/>
        </w:numPr>
        <w:ind w:firstLineChars="0"/>
      </w:pPr>
      <w:r>
        <w:t xml:space="preserve">Jana Želivského 2, 13000 Praha 3, </w:t>
      </w:r>
      <w:bookmarkStart w:id="0" w:name="_GoBack"/>
      <w:bookmarkEnd w:id="0"/>
      <w:r>
        <w:t>CZECH REPUBLIC</w:t>
      </w:r>
    </w:p>
    <w:p w14:paraId="53D68F4C" w14:textId="4DEF1D48" w:rsidR="00BB2664" w:rsidRDefault="00BB2664" w:rsidP="00B837D0">
      <w:pPr>
        <w:pStyle w:val="afc"/>
        <w:numPr>
          <w:ilvl w:val="0"/>
          <w:numId w:val="5"/>
        </w:numPr>
        <w:ind w:firstLineChars="0"/>
      </w:pPr>
      <w:r w:rsidRPr="00BB2664">
        <w:t>Genua</w:t>
      </w:r>
    </w:p>
    <w:p w14:paraId="4AE6F1EC" w14:textId="18DBC0D4" w:rsidR="006A7B1F" w:rsidRDefault="006A7B1F" w:rsidP="006A7B1F">
      <w:pPr>
        <w:pStyle w:val="afc"/>
        <w:numPr>
          <w:ilvl w:val="1"/>
          <w:numId w:val="5"/>
        </w:numPr>
        <w:ind w:firstLineChars="0"/>
      </w:pPr>
      <w:r>
        <w:t>1082KM</w:t>
      </w:r>
    </w:p>
    <w:p w14:paraId="69444C2B" w14:textId="77777777" w:rsidR="004C030E" w:rsidRDefault="004C030E" w:rsidP="004C030E">
      <w:pPr>
        <w:pStyle w:val="afc"/>
        <w:numPr>
          <w:ilvl w:val="1"/>
          <w:numId w:val="5"/>
        </w:numPr>
        <w:ind w:firstLineChars="0"/>
      </w:pPr>
      <w:r w:rsidRPr="004C030E">
        <w:lastRenderedPageBreak/>
        <w:t>Via Fieschi, 8, 16128 Genova GE, Italy</w:t>
      </w:r>
    </w:p>
    <w:p w14:paraId="7C2B0D98" w14:textId="77777777" w:rsidR="004C030E" w:rsidRDefault="00BB2664" w:rsidP="004C030E">
      <w:pPr>
        <w:pStyle w:val="afc"/>
        <w:numPr>
          <w:ilvl w:val="0"/>
          <w:numId w:val="5"/>
        </w:numPr>
        <w:ind w:firstLineChars="0"/>
      </w:pPr>
      <w:r w:rsidRPr="00BB2664">
        <w:t>Bilbao It.</w:t>
      </w:r>
    </w:p>
    <w:p w14:paraId="4181538A" w14:textId="196EBCC3" w:rsidR="006A7B1F" w:rsidRDefault="006A7B1F" w:rsidP="006A7B1F">
      <w:pPr>
        <w:pStyle w:val="afc"/>
        <w:numPr>
          <w:ilvl w:val="1"/>
          <w:numId w:val="5"/>
        </w:numPr>
        <w:ind w:firstLineChars="0"/>
      </w:pPr>
      <w:r>
        <w:t>1287KM</w:t>
      </w:r>
    </w:p>
    <w:p w14:paraId="1AB589B7" w14:textId="77777777" w:rsidR="004C030E" w:rsidRDefault="004C030E" w:rsidP="004C030E">
      <w:pPr>
        <w:pStyle w:val="afc"/>
        <w:numPr>
          <w:ilvl w:val="1"/>
          <w:numId w:val="5"/>
        </w:numPr>
        <w:ind w:firstLineChars="0"/>
      </w:pPr>
      <w:r w:rsidRPr="004C030E">
        <w:t>Terminal de Carga, Edificio de Oficinas, Aeropuerto de Bilbao, 48150 Sondica, Vizcaya, Spain</w:t>
      </w:r>
    </w:p>
    <w:p w14:paraId="4170F0F2" w14:textId="77777777" w:rsidR="00BB2664" w:rsidRDefault="00BB2664" w:rsidP="00BB2664">
      <w:pPr>
        <w:pStyle w:val="afc"/>
        <w:numPr>
          <w:ilvl w:val="0"/>
          <w:numId w:val="5"/>
        </w:numPr>
        <w:ind w:firstLineChars="0"/>
      </w:pPr>
      <w:r w:rsidRPr="00BB2664">
        <w:t>Munich</w:t>
      </w:r>
    </w:p>
    <w:p w14:paraId="484C4055" w14:textId="304CDF43" w:rsidR="006A7B1F" w:rsidRDefault="006A7B1F" w:rsidP="006A7B1F">
      <w:pPr>
        <w:pStyle w:val="afc"/>
        <w:numPr>
          <w:ilvl w:val="1"/>
          <w:numId w:val="5"/>
        </w:numPr>
        <w:ind w:firstLineChars="0"/>
      </w:pPr>
      <w:r>
        <w:t>793KM</w:t>
      </w:r>
    </w:p>
    <w:p w14:paraId="24D847FC" w14:textId="77777777" w:rsidR="004C030E" w:rsidRPr="00BB2664" w:rsidRDefault="004C030E" w:rsidP="004C030E">
      <w:pPr>
        <w:pStyle w:val="afc"/>
        <w:numPr>
          <w:ilvl w:val="1"/>
          <w:numId w:val="5"/>
        </w:numPr>
        <w:ind w:firstLineChars="0"/>
      </w:pPr>
      <w:r w:rsidRPr="004C030E">
        <w:t>Destination: Riem - Tor 21, 81829 München, Germany</w:t>
      </w:r>
    </w:p>
    <w:sectPr w:rsidR="004C030E" w:rsidRPr="00BB266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FE05B" w14:textId="77777777" w:rsidR="00F839BF" w:rsidRDefault="00F839BF">
      <w:r>
        <w:separator/>
      </w:r>
    </w:p>
    <w:p w14:paraId="2C4EAF31" w14:textId="77777777" w:rsidR="00F839BF" w:rsidRDefault="00F839BF"/>
  </w:endnote>
  <w:endnote w:type="continuationSeparator" w:id="0">
    <w:p w14:paraId="62A77A27" w14:textId="77777777" w:rsidR="00F839BF" w:rsidRDefault="00F839BF">
      <w:r>
        <w:continuationSeparator/>
      </w:r>
    </w:p>
    <w:p w14:paraId="4E062067" w14:textId="77777777" w:rsidR="00F839BF" w:rsidRDefault="00F839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B0153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B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E9BC7" w14:textId="77777777" w:rsidR="00F839BF" w:rsidRDefault="00F839BF">
      <w:r>
        <w:separator/>
      </w:r>
    </w:p>
    <w:p w14:paraId="02FAF644" w14:textId="77777777" w:rsidR="00F839BF" w:rsidRDefault="00F839BF"/>
  </w:footnote>
  <w:footnote w:type="continuationSeparator" w:id="0">
    <w:p w14:paraId="00C8F1AF" w14:textId="77777777" w:rsidR="00F839BF" w:rsidRDefault="00F839BF">
      <w:r>
        <w:continuationSeparator/>
      </w:r>
    </w:p>
    <w:p w14:paraId="37EC6D2A" w14:textId="77777777" w:rsidR="00F839BF" w:rsidRDefault="00F839B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83F8A"/>
    <w:multiLevelType w:val="hybridMultilevel"/>
    <w:tmpl w:val="6982003C"/>
    <w:lvl w:ilvl="0" w:tplc="0ECCFC0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ECCFC0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64"/>
    <w:rsid w:val="004C030E"/>
    <w:rsid w:val="00533586"/>
    <w:rsid w:val="00547C66"/>
    <w:rsid w:val="006A7B1F"/>
    <w:rsid w:val="00BB2664"/>
    <w:rsid w:val="00C35F1A"/>
    <w:rsid w:val="00C9613D"/>
    <w:rsid w:val="00D41796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FF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BB2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oeli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</TotalTime>
  <Pages>2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文华</dc:creator>
  <cp:keywords/>
  <dc:description/>
  <cp:lastModifiedBy>李 文华</cp:lastModifiedBy>
  <cp:revision>2</cp:revision>
  <dcterms:created xsi:type="dcterms:W3CDTF">2018-09-22T16:35:00Z</dcterms:created>
  <dcterms:modified xsi:type="dcterms:W3CDTF">2018-09-23T17:14:00Z</dcterms:modified>
</cp:coreProperties>
</file>